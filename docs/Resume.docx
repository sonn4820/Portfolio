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04"/>
        <w:gridCol w:w="6915"/>
      </w:tblGrid>
      <w:tr w:rsidR="002C2CDD" w:rsidRPr="00906BEE" w14:paraId="4ACEE281" w14:textId="77777777" w:rsidTr="0094559C">
        <w:tc>
          <w:tcPr>
            <w:tcW w:w="3904" w:type="dxa"/>
            <w:tcMar>
              <w:top w:w="504" w:type="dxa"/>
              <w:right w:w="720" w:type="dxa"/>
            </w:tcMar>
          </w:tcPr>
          <w:p w14:paraId="5E96BBCE" w14:textId="1E95078C" w:rsidR="00523479" w:rsidRPr="00906BEE" w:rsidRDefault="00660080" w:rsidP="00523479">
            <w:pPr>
              <w:pStyle w:val="Initials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2702E7A" wp14:editId="466EEA2F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-325755</wp:posOffset>
                  </wp:positionV>
                  <wp:extent cx="1551940" cy="15519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940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02DCD"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56011B86" wp14:editId="0389CE4F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3F25D6F" id="Group 1" o:spid="_x0000_s1026" alt="&quot;&quot;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14:paraId="57AFB2D7" w14:textId="2778D153" w:rsidR="00A50939" w:rsidRPr="00906BEE" w:rsidRDefault="009F39FC" w:rsidP="007569C1">
            <w:pPr>
              <w:pStyle w:val="Heading3"/>
            </w:pPr>
            <w:r>
              <w:t>Introduction</w:t>
            </w:r>
          </w:p>
          <w:p w14:paraId="07988E6B" w14:textId="6510735A" w:rsidR="002C2CDD" w:rsidRPr="002B599D" w:rsidRDefault="009F39FC" w:rsidP="007569C1">
            <w:pPr>
              <w:rPr>
                <w:color w:val="404040" w:themeColor="text1" w:themeTint="BF"/>
              </w:rPr>
            </w:pPr>
            <w:r w:rsidRPr="002B599D">
              <w:rPr>
                <w:rStyle w:val="normaltextrun"/>
                <w:color w:val="404040" w:themeColor="text1" w:themeTint="BF"/>
              </w:rPr>
              <w:t>Internationally experienced game designer/developer with skills in gameplay and level design informed by strong academic preparation seeking full-time opportunity in the game industry. Excellent interpersonal skills, attention to detail, and ability to perform well in fast-paced environments.</w:t>
            </w:r>
            <w:r w:rsidRPr="002B599D">
              <w:rPr>
                <w:rStyle w:val="eop"/>
                <w:color w:val="404040" w:themeColor="text1" w:themeTint="BF"/>
              </w:rPr>
              <w:t> </w:t>
            </w:r>
          </w:p>
          <w:p w14:paraId="029C5832" w14:textId="77777777" w:rsidR="002C2CDD" w:rsidRPr="00906BEE" w:rsidRDefault="00AB08CB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C840D86BE0D84D0199D68932FBE96D4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06061E3" w14:textId="0B3678F9" w:rsidR="00B97E42" w:rsidRPr="00C4564C" w:rsidRDefault="00277509" w:rsidP="00B97E42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Technical Skills:</w:t>
            </w:r>
          </w:p>
          <w:p w14:paraId="43CBAF1D" w14:textId="006DCF0A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Unity</w:t>
            </w:r>
            <w:r w:rsidR="00217280">
              <w:rPr>
                <w:rFonts w:eastAsia="Times New Roman" w:cs="Calibri"/>
                <w:color w:val="404040" w:themeColor="text1" w:themeTint="BF"/>
              </w:rPr>
              <w:t xml:space="preserve"> (2D and 3D)</w:t>
            </w:r>
          </w:p>
          <w:p w14:paraId="42A6AB17" w14:textId="11BAE4B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Unreal Engine</w:t>
            </w:r>
            <w:r w:rsidR="00D35A7D">
              <w:rPr>
                <w:rFonts w:eastAsia="Times New Roman" w:cs="Calibri"/>
                <w:color w:val="404040" w:themeColor="text1" w:themeTint="BF"/>
              </w:rPr>
              <w:t xml:space="preserve"> 4</w:t>
            </w:r>
          </w:p>
          <w:p w14:paraId="528298CC" w14:textId="4913611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C#, C++</w:t>
            </w:r>
          </w:p>
          <w:p w14:paraId="08354EE8" w14:textId="200D0B4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Java</w:t>
            </w:r>
            <w:r w:rsidR="00D35A7D">
              <w:rPr>
                <w:rFonts w:eastAsia="Times New Roman" w:cs="Calibri"/>
                <w:color w:val="404040" w:themeColor="text1" w:themeTint="BF"/>
              </w:rPr>
              <w:t>, Scala</w:t>
            </w:r>
          </w:p>
          <w:p w14:paraId="30D52195" w14:textId="7BF52E1C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Excel</w:t>
            </w:r>
          </w:p>
          <w:p w14:paraId="07F6D7D2" w14:textId="6A95A6A1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Git</w:t>
            </w:r>
          </w:p>
          <w:p w14:paraId="0A264C61" w14:textId="0FF929DE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Mobile Development games</w:t>
            </w:r>
          </w:p>
          <w:p w14:paraId="64C7E4D7" w14:textId="177E4E3C" w:rsidR="00D35A7D" w:rsidRDefault="000E1D5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 xml:space="preserve">Calculus </w:t>
            </w:r>
          </w:p>
          <w:p w14:paraId="6E1B4328" w14:textId="122BB7E6" w:rsidR="00D35A7D" w:rsidRDefault="00C86EA6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Linear Algebra</w:t>
            </w:r>
          </w:p>
          <w:p w14:paraId="701D967D" w14:textId="77777777" w:rsidR="00204598" w:rsidRDefault="00204598" w:rsidP="00204598">
            <w:pPr>
              <w:pStyle w:val="ListParagraph"/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</w:p>
          <w:p w14:paraId="142F4B6B" w14:textId="5A314F96" w:rsidR="00277509" w:rsidRPr="00C4564C" w:rsidRDefault="00277509" w:rsidP="00277509">
            <w:pPr>
              <w:spacing w:line="240" w:lineRule="auto"/>
              <w:textAlignment w:val="baseline"/>
              <w:rPr>
                <w:rFonts w:eastAsia="Times New Roman" w:cs="Calibri"/>
                <w:color w:val="FF0000"/>
              </w:rPr>
            </w:pPr>
            <w:r w:rsidRPr="00C4564C">
              <w:rPr>
                <w:rFonts w:eastAsia="Times New Roman" w:cs="Calibri"/>
                <w:color w:val="FF0000"/>
              </w:rPr>
              <w:t>Soft Skills:</w:t>
            </w:r>
          </w:p>
          <w:p w14:paraId="30C71ABD" w14:textId="2F768A58" w:rsidR="00277509" w:rsidRDefault="00277509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Collaboration</w:t>
            </w:r>
          </w:p>
          <w:p w14:paraId="71A62CDB" w14:textId="4880084A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Problem-solving</w:t>
            </w:r>
          </w:p>
          <w:p w14:paraId="72CAD68C" w14:textId="50CAC3EB" w:rsidR="00D35A7D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Communication</w:t>
            </w:r>
          </w:p>
          <w:p w14:paraId="0DCAE6B7" w14:textId="63313AE4" w:rsidR="00D35A7D" w:rsidRPr="00277509" w:rsidRDefault="00D35A7D" w:rsidP="00277509">
            <w:pPr>
              <w:pStyle w:val="ListParagraph"/>
              <w:numPr>
                <w:ilvl w:val="0"/>
                <w:numId w:val="27"/>
              </w:numPr>
              <w:spacing w:line="240" w:lineRule="auto"/>
              <w:textAlignment w:val="baseline"/>
              <w:rPr>
                <w:rFonts w:eastAsia="Times New Roman" w:cs="Calibri"/>
                <w:color w:val="404040" w:themeColor="text1" w:themeTint="BF"/>
              </w:rPr>
            </w:pPr>
            <w:r>
              <w:rPr>
                <w:rFonts w:eastAsia="Times New Roman" w:cs="Calibri"/>
                <w:color w:val="404040" w:themeColor="text1" w:themeTint="BF"/>
              </w:rPr>
              <w:t>Strong games knowledge</w:t>
            </w:r>
          </w:p>
          <w:p w14:paraId="42F027EB" w14:textId="52FD0C39" w:rsidR="00197AA0" w:rsidRPr="00D35A7D" w:rsidRDefault="00197AA0" w:rsidP="00B97E42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6916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915"/>
            </w:tblGrid>
            <w:tr w:rsidR="00C612DA" w:rsidRPr="00906BEE" w14:paraId="7F296F6F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12382D3B" w14:textId="66DE471B" w:rsidR="00C612DA" w:rsidRPr="00906BEE" w:rsidRDefault="00AB08CB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08CE962F9E8440DF904727BC78A79812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F57E42">
                        <w:t>Son Nguyen</w:t>
                      </w:r>
                    </w:sdtContent>
                  </w:sdt>
                </w:p>
                <w:p w14:paraId="32D5AA09" w14:textId="77777777" w:rsidR="00906BEE" w:rsidRPr="009D3E9B" w:rsidRDefault="00AB08CB" w:rsidP="00906BEE">
                  <w:pPr>
                    <w:pStyle w:val="Heading2"/>
                    <w:outlineLvl w:val="1"/>
                    <w:rPr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color w:val="auto"/>
                        <w:sz w:val="24"/>
                        <w:szCs w:val="24"/>
                      </w:rPr>
                      <w:alias w:val="Enter Profession or Industry:"/>
                      <w:tag w:val="Enter Profession or Industry:"/>
                      <w:id w:val="-223601802"/>
                      <w:placeholder>
                        <w:docPart w:val="B2F4133C7C7A476DA6FBD982CC6A65D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9464FB" w:rsidRPr="009D3E9B">
                        <w:rPr>
                          <w:color w:val="auto"/>
                          <w:sz w:val="24"/>
                          <w:szCs w:val="24"/>
                        </w:rPr>
                        <w:t>Game Designer</w:t>
                      </w:r>
                    </w:sdtContent>
                  </w:sdt>
                  <w:r w:rsidR="007D6458" w:rsidRPr="009D3E9B">
                    <w:rPr>
                      <w:color w:val="auto"/>
                      <w:sz w:val="24"/>
                      <w:szCs w:val="24"/>
                    </w:rPr>
                    <w:t xml:space="preserve"> </w:t>
                  </w:r>
                  <w:r w:rsidR="009464FB" w:rsidRPr="009D3E9B">
                    <w:rPr>
                      <w:color w:val="auto"/>
                      <w:sz w:val="24"/>
                      <w:szCs w:val="24"/>
                    </w:rPr>
                    <w:t>&amp; Game DEveloper</w:t>
                  </w:r>
                </w:p>
                <w:p w14:paraId="0FF27333" w14:textId="0D17A61D" w:rsidR="009D3E9B" w:rsidRPr="009D3E9B" w:rsidRDefault="00AB08CB" w:rsidP="009D3E9B">
                  <w:pPr>
                    <w:pStyle w:val="Footer"/>
                    <w:jc w:val="right"/>
                  </w:pPr>
                  <w:hyperlink r:id="rId8" w:history="1">
                    <w:r w:rsidR="009D3E9B" w:rsidRPr="009D3E9B">
                      <w:rPr>
                        <w:rStyle w:val="Hyperlink"/>
                        <w:color w:val="auto"/>
                      </w:rPr>
                      <w:t>Email</w:t>
                    </w:r>
                  </w:hyperlink>
                  <w:r w:rsidR="009D3E9B" w:rsidRPr="009D3E9B">
                    <w:t xml:space="preserve"> ∙ (224)–322–1873 ∙ </w:t>
                  </w:r>
                  <w:hyperlink r:id="rId9" w:history="1">
                    <w:r w:rsidR="009D3E9B" w:rsidRPr="009D3E9B">
                      <w:rPr>
                        <w:rStyle w:val="Hyperlink"/>
                        <w:color w:val="auto"/>
                      </w:rPr>
                      <w:t>LINKEDIN</w:t>
                    </w:r>
                  </w:hyperlink>
                  <w:r w:rsidR="009D3E9B" w:rsidRPr="009D3E9B">
                    <w:t xml:space="preserve"> ∙ </w:t>
                  </w:r>
                  <w:hyperlink r:id="rId10" w:history="1">
                    <w:r w:rsidR="009D3E9B" w:rsidRPr="009D3E9B">
                      <w:rPr>
                        <w:rStyle w:val="Hyperlink"/>
                        <w:color w:val="auto"/>
                      </w:rPr>
                      <w:t>Portfolio</w:t>
                    </w:r>
                  </w:hyperlink>
                </w:p>
                <w:p w14:paraId="102BE629" w14:textId="107887FA" w:rsidR="00E94DC6" w:rsidRPr="00D012C5" w:rsidRDefault="00E94DC6" w:rsidP="00906BEE">
                  <w:pPr>
                    <w:pStyle w:val="Heading2"/>
                    <w:outlineLvl w:val="1"/>
                    <w:rPr>
                      <w:u w:val="single"/>
                    </w:rPr>
                  </w:pPr>
                </w:p>
              </w:tc>
            </w:tr>
          </w:tbl>
          <w:p w14:paraId="73A4EC88" w14:textId="6222BEC6" w:rsidR="002C2CDD" w:rsidRPr="00906BEE" w:rsidRDefault="00AB08CB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FCE06E1594E74429A674596D3D8926B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19131D50" w14:textId="6A26884B" w:rsidR="002C2CDD" w:rsidRPr="00906BEE" w:rsidRDefault="00E21D93" w:rsidP="007569C1">
            <w:pPr>
              <w:pStyle w:val="Heading4"/>
            </w:pPr>
            <w:r w:rsidRPr="008F30FC">
              <w:rPr>
                <w:color w:val="FF0000"/>
              </w:rPr>
              <w:t>Game Developer Intern</w:t>
            </w:r>
            <w:r w:rsidR="002C2CDD" w:rsidRPr="008F30FC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>
              <w:t>ABI GAme studio</w:t>
            </w:r>
            <w:r w:rsidR="002C2CDD" w:rsidRPr="00906BEE">
              <w:t xml:space="preserve"> • </w:t>
            </w:r>
            <w:r w:rsidR="008F30FC" w:rsidRPr="008F30FC">
              <w:t>JUN</w:t>
            </w:r>
            <w:r w:rsidR="008F30FC">
              <w:t xml:space="preserve"> </w:t>
            </w:r>
            <w:r w:rsidR="008F30FC" w:rsidRPr="008F30FC">
              <w:t xml:space="preserve">– </w:t>
            </w:r>
            <w:r w:rsidR="00F67E10">
              <w:t>SEP</w:t>
            </w:r>
            <w:r w:rsidR="008F30FC">
              <w:t xml:space="preserve"> </w:t>
            </w:r>
            <w:r w:rsidR="008F30FC" w:rsidRPr="008F30FC">
              <w:t>2019</w:t>
            </w:r>
          </w:p>
          <w:p w14:paraId="47E1478F" w14:textId="77777777" w:rsidR="00277509" w:rsidRPr="00712992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Designed and improved the existing gameplay system as a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Lead Designer of the shipped game: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“</w:t>
            </w:r>
            <w:hyperlink r:id="rId11" w:tgtFrame="_blank" w:history="1"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Attack the Block: </w:t>
              </w:r>
              <w:proofErr w:type="spellStart"/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>Shoot'em</w:t>
              </w:r>
              <w:proofErr w:type="spellEnd"/>
              <w:r w:rsidRPr="0023759E">
                <w:rPr>
                  <w:rStyle w:val="normaltextrun"/>
                  <w:rFonts w:asciiTheme="minorHAnsi" w:eastAsiaTheme="majorEastAsia" w:hAnsiTheme="minorHAnsi" w:cs="Calibri"/>
                  <w:color w:val="404040" w:themeColor="text1" w:themeTint="BF"/>
                  <w:sz w:val="21"/>
                  <w:szCs w:val="21"/>
                  <w:shd w:val="clear" w:color="auto" w:fill="FFFFFF"/>
                </w:rPr>
                <w:t xml:space="preserve"> Up</w:t>
              </w:r>
            </w:hyperlink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R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 xml:space="preserve">evise &amp;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I</w:t>
            </w:r>
            <w:r w:rsidRPr="00712992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mprove”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shd w:val="clear" w:color="auto" w:fill="FFFFFF"/>
              </w:rPr>
              <w:t>.</w:t>
            </w:r>
          </w:p>
          <w:p w14:paraId="28830561" w14:textId="77777777" w:rsidR="00277509" w:rsidRPr="002F4099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and adjusted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win rate and difficulty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data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with Excel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45721834" w14:textId="77777777" w:rsidR="00277509" w:rsidRPr="005A433A" w:rsidRDefault="00277509" w:rsidP="00277509">
            <w:pPr>
              <w:pStyle w:val="paragraph"/>
              <w:numPr>
                <w:ilvl w:val="0"/>
                <w:numId w:val="25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Strategized plan to increase player’s base by 30% after 2 weeks.</w:t>
            </w:r>
          </w:p>
          <w:p w14:paraId="0D0030AB" w14:textId="6059663C" w:rsidR="002C2CDD" w:rsidRPr="00906BEE" w:rsidRDefault="00531DC0" w:rsidP="007569C1">
            <w:pPr>
              <w:pStyle w:val="Heading4"/>
            </w:pPr>
            <w:r w:rsidRPr="00C07307">
              <w:rPr>
                <w:color w:val="FF0000"/>
              </w:rPr>
              <w:t>Level designer</w:t>
            </w:r>
            <w:r w:rsidR="00367EC5">
              <w:rPr>
                <w:color w:val="FF0000"/>
              </w:rPr>
              <w:t xml:space="preserve"> intern</w:t>
            </w:r>
            <w:r w:rsidR="002C2CDD" w:rsidRPr="00C07307">
              <w:rPr>
                <w:color w:val="FF0000"/>
              </w:rPr>
              <w:t xml:space="preserve"> </w:t>
            </w:r>
            <w:r w:rsidR="002C2CDD" w:rsidRPr="00906BEE">
              <w:t xml:space="preserve">• </w:t>
            </w:r>
            <w:r w:rsidR="00DD60B3">
              <w:t>gear inc</w:t>
            </w:r>
            <w:r w:rsidR="002C2CDD" w:rsidRPr="00906BEE">
              <w:t xml:space="preserve"> • </w:t>
            </w:r>
            <w:r w:rsidR="00DD60B3" w:rsidRPr="008F30FC">
              <w:t>JUN</w:t>
            </w:r>
            <w:r w:rsidR="00DD60B3">
              <w:t xml:space="preserve"> </w:t>
            </w:r>
            <w:r w:rsidR="00DD60B3" w:rsidRPr="008F30FC">
              <w:t xml:space="preserve">– </w:t>
            </w:r>
            <w:r w:rsidR="00F67E10">
              <w:t>SEP</w:t>
            </w:r>
            <w:r w:rsidR="00DD60B3">
              <w:t xml:space="preserve"> </w:t>
            </w:r>
            <w:r w:rsidR="00DD60B3" w:rsidRPr="008F30FC">
              <w:t>20</w:t>
            </w:r>
            <w:r w:rsidR="00DD60B3">
              <w:t>21</w:t>
            </w:r>
          </w:p>
          <w:p w14:paraId="79CB8813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Created and designed new levels as a level designer for the company’s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unannounced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puzzle game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10302D0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Participated in writing the game design document and 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  <w:bdr w:val="none" w:sz="0" w:space="0" w:color="auto" w:frame="1"/>
              </w:rPr>
              <w:t>cooperated in deciding the roadmap of the game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with other team members</w:t>
            </w:r>
            <w:r w:rsidRPr="002B599D">
              <w:rPr>
                <w:rStyle w:val="eop"/>
                <w:rFonts w:asciiTheme="minorHAnsi" w:hAnsiTheme="minorHAnsi"/>
                <w:color w:val="404040" w:themeColor="text1" w:themeTint="BF"/>
                <w:sz w:val="21"/>
                <w:szCs w:val="21"/>
              </w:rPr>
              <w:t>.</w:t>
            </w:r>
          </w:p>
          <w:p w14:paraId="233C1D37" w14:textId="77777777" w:rsidR="00277509" w:rsidRPr="002B599D" w:rsidRDefault="00277509" w:rsidP="00277509">
            <w:pPr>
              <w:pStyle w:val="paragraph"/>
              <w:numPr>
                <w:ilvl w:val="0"/>
                <w:numId w:val="2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</w:pP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Analyzed win rate and difficulty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graph and designed the level based on </w:t>
            </w:r>
            <w:r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>given</w:t>
            </w:r>
            <w:r w:rsidRPr="002B599D">
              <w:rPr>
                <w:rStyle w:val="normaltextrun"/>
                <w:rFonts w:asciiTheme="minorHAnsi" w:eastAsiaTheme="majorEastAsia" w:hAnsiTheme="minorHAnsi" w:cs="Calibri"/>
                <w:color w:val="404040" w:themeColor="text1" w:themeTint="BF"/>
                <w:sz w:val="21"/>
                <w:szCs w:val="21"/>
              </w:rPr>
              <w:t xml:space="preserve"> data</w:t>
            </w:r>
            <w:r>
              <w:rPr>
                <w:rStyle w:val="eop"/>
                <w:rFonts w:asciiTheme="minorHAnsi" w:hAnsiTheme="minorHAnsi" w:cs="Calibri"/>
                <w:color w:val="404040" w:themeColor="text1" w:themeTint="BF"/>
                <w:sz w:val="21"/>
                <w:szCs w:val="21"/>
              </w:rPr>
              <w:t>.</w:t>
            </w:r>
          </w:p>
          <w:p w14:paraId="542231C8" w14:textId="797D6213" w:rsidR="002C2CDD" w:rsidRPr="00906BEE" w:rsidRDefault="0073421B" w:rsidP="007569C1">
            <w:pPr>
              <w:pStyle w:val="Heading3"/>
            </w:pPr>
            <w:r>
              <w:t>Education</w:t>
            </w:r>
          </w:p>
          <w:p w14:paraId="44667192" w14:textId="00F705B8" w:rsidR="0065451F" w:rsidRPr="007E3B7F" w:rsidRDefault="00301A97" w:rsidP="007569C1">
            <w:pPr>
              <w:pStyle w:val="Heading4"/>
              <w:rPr>
                <w:sz w:val="26"/>
                <w:szCs w:val="26"/>
              </w:rPr>
            </w:pPr>
            <w:r w:rsidRPr="007E3B7F">
              <w:rPr>
                <w:color w:val="FF0000"/>
                <w:sz w:val="26"/>
                <w:szCs w:val="26"/>
              </w:rPr>
              <w:t>Quinnipiac University</w:t>
            </w:r>
          </w:p>
          <w:p w14:paraId="3EDCBA2C" w14:textId="0BD72808" w:rsidR="002C2CDD" w:rsidRPr="00906BEE" w:rsidRDefault="00301A97" w:rsidP="007569C1">
            <w:pPr>
              <w:pStyle w:val="Heading4"/>
            </w:pPr>
            <w:r>
              <w:t>BA in game Design and development</w:t>
            </w:r>
          </w:p>
          <w:p w14:paraId="05AA1DBF" w14:textId="6A190BBC" w:rsidR="002C2CDD" w:rsidRPr="00B97E42" w:rsidRDefault="0065451F" w:rsidP="0073421B">
            <w:pPr>
              <w:rPr>
                <w:color w:val="404040" w:themeColor="text1" w:themeTint="BF"/>
              </w:rPr>
            </w:pPr>
            <w:r w:rsidRPr="00B97E42">
              <w:rPr>
                <w:color w:val="404040" w:themeColor="text1" w:themeTint="BF"/>
              </w:rPr>
              <w:t>Minor in Computer Science Engineering</w:t>
            </w:r>
            <w:r w:rsidRPr="00B97E42">
              <w:rPr>
                <w:color w:val="404040" w:themeColor="text1" w:themeTint="BF"/>
              </w:rPr>
              <w:br/>
              <w:t>GPA: 3.8</w:t>
            </w:r>
          </w:p>
          <w:p w14:paraId="2B012C2E" w14:textId="2A101477" w:rsidR="00B97E42" w:rsidRDefault="00A83872" w:rsidP="002B599D">
            <w:pPr>
              <w:pStyle w:val="Heading3"/>
            </w:pPr>
            <w:r>
              <w:t>Projects</w:t>
            </w:r>
          </w:p>
          <w:p w14:paraId="05661474" w14:textId="09E8A1F4" w:rsidR="004F2E2D" w:rsidRPr="00C451BD" w:rsidRDefault="00AB08CB" w:rsidP="004F2E2D">
            <w:pPr>
              <w:pStyle w:val="Heading4"/>
              <w:rPr>
                <w:color w:val="000000" w:themeColor="text1"/>
              </w:rPr>
            </w:pPr>
            <w:hyperlink r:id="rId12" w:history="1">
              <w:r w:rsidR="004F2E2D" w:rsidRPr="004F2E2D">
                <w:rPr>
                  <w:rStyle w:val="Hyperlink"/>
                  <w:color w:val="FF0000"/>
                  <w:sz w:val="26"/>
                  <w:szCs w:val="26"/>
                </w:rPr>
                <w:t>Brotherhood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</w:t>
            </w:r>
            <w:r w:rsidR="00C451BD">
              <w:rPr>
                <w:rStyle w:val="Heading2Char"/>
              </w:rPr>
              <w:t>e</w:t>
            </w:r>
            <w:r w:rsidR="00C451BD" w:rsidRPr="00C451BD">
              <w:rPr>
                <w:rStyle w:val="Heading2Char"/>
              </w:rPr>
              <w:t>ad Game Designer/Developer</w:t>
            </w:r>
          </w:p>
          <w:p w14:paraId="32D38617" w14:textId="7D429BEC" w:rsidR="00F318ED" w:rsidRDefault="00F318ED" w:rsidP="002B599D">
            <w:r>
              <w:t>2D Puzzle Game</w:t>
            </w:r>
          </w:p>
          <w:p w14:paraId="3C7A6C75" w14:textId="4BE1DC76" w:rsidR="002B599D" w:rsidRDefault="002B599D" w:rsidP="002B599D">
            <w:r w:rsidRPr="00985B4D">
              <w:t>Innovation Award RPI Game Fest 2020</w:t>
            </w:r>
          </w:p>
          <w:p w14:paraId="100A4D65" w14:textId="1F63BFA4" w:rsidR="004F2E2D" w:rsidRPr="00C451BD" w:rsidRDefault="00AB08CB" w:rsidP="004F2E2D">
            <w:pPr>
              <w:pStyle w:val="Heading4"/>
              <w:rPr>
                <w:color w:val="000000" w:themeColor="text1"/>
              </w:rPr>
            </w:pPr>
            <w:hyperlink r:id="rId13" w:history="1">
              <w:r w:rsidR="004F2E2D">
                <w:rPr>
                  <w:rStyle w:val="Hyperlink"/>
                  <w:color w:val="FF0000"/>
                  <w:sz w:val="26"/>
                  <w:szCs w:val="26"/>
                </w:rPr>
                <w:t>Pandemonium</w:t>
              </w:r>
            </w:hyperlink>
            <w:r w:rsidR="00C451BD">
              <w:rPr>
                <w:rStyle w:val="Hyperlink"/>
                <w:color w:val="FF0000"/>
                <w:sz w:val="26"/>
                <w:szCs w:val="26"/>
                <w:u w:val="none"/>
              </w:rPr>
              <w:t xml:space="preserve"> </w:t>
            </w:r>
            <w:r w:rsidR="00C451BD" w:rsidRPr="00C451BD">
              <w:rPr>
                <w:rStyle w:val="Hyperlink"/>
                <w:color w:val="000000" w:themeColor="text1"/>
                <w:sz w:val="26"/>
                <w:szCs w:val="26"/>
                <w:u w:val="none"/>
              </w:rPr>
              <w:t xml:space="preserve">– </w:t>
            </w:r>
            <w:r w:rsidR="00C451BD" w:rsidRPr="00C451BD">
              <w:rPr>
                <w:rStyle w:val="Heading2Char"/>
              </w:rPr>
              <w:t>Lead G</w:t>
            </w:r>
            <w:r w:rsidR="00C451BD">
              <w:rPr>
                <w:rStyle w:val="Heading2Char"/>
              </w:rPr>
              <w:t>a</w:t>
            </w:r>
            <w:r w:rsidR="00C451BD" w:rsidRPr="00C451BD">
              <w:rPr>
                <w:rStyle w:val="Heading2Char"/>
              </w:rPr>
              <w:t>me Programmer</w:t>
            </w:r>
          </w:p>
          <w:p w14:paraId="498F08F3" w14:textId="77777777" w:rsidR="00F318ED" w:rsidRDefault="00F318ED" w:rsidP="00F318ED">
            <w:pPr>
              <w:pStyle w:val="NoSpacing"/>
            </w:pPr>
            <w:r>
              <w:t>3D Third-person shooter Physics-based game</w:t>
            </w:r>
          </w:p>
          <w:p w14:paraId="6A43EC58" w14:textId="0F57339D" w:rsidR="00BF3432" w:rsidRPr="00906BEE" w:rsidRDefault="00F318ED" w:rsidP="00F318ED">
            <w:pPr>
              <w:pStyle w:val="NoSpacing"/>
            </w:pPr>
            <w:r>
              <w:t>Collaborated with 4 members</w:t>
            </w:r>
          </w:p>
        </w:tc>
      </w:tr>
    </w:tbl>
    <w:p w14:paraId="0A8B214D" w14:textId="4BDDC703" w:rsidR="00FB11DA" w:rsidRDefault="00FB11DA" w:rsidP="002B599D"/>
    <w:p w14:paraId="4F05B6CD" w14:textId="7BA8AAEE" w:rsidR="0094559C" w:rsidRDefault="0094559C" w:rsidP="002B599D"/>
    <w:sectPr w:rsidR="0094559C" w:rsidSect="00277509">
      <w:pgSz w:w="12240" w:h="15840"/>
      <w:pgMar w:top="720" w:right="720" w:bottom="720" w:left="72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F7945" w14:textId="77777777" w:rsidR="00AB08CB" w:rsidRDefault="00AB08CB" w:rsidP="00713050">
      <w:pPr>
        <w:spacing w:line="240" w:lineRule="auto"/>
      </w:pPr>
      <w:r>
        <w:separator/>
      </w:r>
    </w:p>
  </w:endnote>
  <w:endnote w:type="continuationSeparator" w:id="0">
    <w:p w14:paraId="2AB639B5" w14:textId="77777777" w:rsidR="00AB08CB" w:rsidRDefault="00AB08CB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59A4B" w14:textId="77777777" w:rsidR="00AB08CB" w:rsidRDefault="00AB08CB" w:rsidP="00713050">
      <w:pPr>
        <w:spacing w:line="240" w:lineRule="auto"/>
      </w:pPr>
      <w:r>
        <w:separator/>
      </w:r>
    </w:p>
  </w:footnote>
  <w:footnote w:type="continuationSeparator" w:id="0">
    <w:p w14:paraId="200C5E5C" w14:textId="77777777" w:rsidR="00AB08CB" w:rsidRDefault="00AB08CB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10C73"/>
    <w:multiLevelType w:val="hybridMultilevel"/>
    <w:tmpl w:val="B7F47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92504E"/>
    <w:multiLevelType w:val="multilevel"/>
    <w:tmpl w:val="07E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B769CC"/>
    <w:multiLevelType w:val="multilevel"/>
    <w:tmpl w:val="22C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CE96844"/>
    <w:multiLevelType w:val="hybridMultilevel"/>
    <w:tmpl w:val="939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E87D38"/>
    <w:multiLevelType w:val="hybridMultilevel"/>
    <w:tmpl w:val="5698969E"/>
    <w:lvl w:ilvl="0" w:tplc="6484AC4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E2343"/>
    <w:multiLevelType w:val="hybridMultilevel"/>
    <w:tmpl w:val="D1E6F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F465E"/>
    <w:multiLevelType w:val="hybridMultilevel"/>
    <w:tmpl w:val="6FF450A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52AB5"/>
    <w:multiLevelType w:val="multilevel"/>
    <w:tmpl w:val="5B4C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5F0C9D"/>
    <w:multiLevelType w:val="hybridMultilevel"/>
    <w:tmpl w:val="160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0D56DD"/>
    <w:multiLevelType w:val="hybridMultilevel"/>
    <w:tmpl w:val="82521228"/>
    <w:lvl w:ilvl="0" w:tplc="899A55B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C5726"/>
    <w:multiLevelType w:val="multilevel"/>
    <w:tmpl w:val="2214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D44F18"/>
    <w:multiLevelType w:val="hybridMultilevel"/>
    <w:tmpl w:val="AB6C0302"/>
    <w:lvl w:ilvl="0" w:tplc="101EBC70">
      <w:numFmt w:val="bullet"/>
      <w:lvlText w:val="-"/>
      <w:lvlJc w:val="left"/>
      <w:pPr>
        <w:ind w:left="720" w:hanging="360"/>
      </w:pPr>
      <w:rPr>
        <w:rFonts w:ascii="Rockwell" w:eastAsia="Times New Roman" w:hAnsi="Rockwell" w:cs="Calibr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E1D84"/>
    <w:multiLevelType w:val="hybridMultilevel"/>
    <w:tmpl w:val="FFDE732A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644AF"/>
    <w:multiLevelType w:val="hybridMultilevel"/>
    <w:tmpl w:val="F9FAA57A"/>
    <w:lvl w:ilvl="0" w:tplc="758C1932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227D0"/>
    <w:multiLevelType w:val="hybridMultilevel"/>
    <w:tmpl w:val="DC36C26E"/>
    <w:lvl w:ilvl="0" w:tplc="D6E47070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4A43"/>
    <w:multiLevelType w:val="hybridMultilevel"/>
    <w:tmpl w:val="A5B0FA2C"/>
    <w:lvl w:ilvl="0" w:tplc="E21ABB0E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62DAF"/>
    <w:multiLevelType w:val="hybridMultilevel"/>
    <w:tmpl w:val="D61434E6"/>
    <w:lvl w:ilvl="0" w:tplc="8716D8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0368193">
    <w:abstractNumId w:val="9"/>
  </w:num>
  <w:num w:numId="2" w16cid:durableId="1257403646">
    <w:abstractNumId w:val="7"/>
  </w:num>
  <w:num w:numId="3" w16cid:durableId="566691541">
    <w:abstractNumId w:val="6"/>
  </w:num>
  <w:num w:numId="4" w16cid:durableId="1063329723">
    <w:abstractNumId w:val="5"/>
  </w:num>
  <w:num w:numId="5" w16cid:durableId="1732849260">
    <w:abstractNumId w:val="4"/>
  </w:num>
  <w:num w:numId="6" w16cid:durableId="1563515409">
    <w:abstractNumId w:val="8"/>
  </w:num>
  <w:num w:numId="7" w16cid:durableId="1492062196">
    <w:abstractNumId w:val="3"/>
  </w:num>
  <w:num w:numId="8" w16cid:durableId="1917668120">
    <w:abstractNumId w:val="2"/>
  </w:num>
  <w:num w:numId="9" w16cid:durableId="1142502101">
    <w:abstractNumId w:val="1"/>
  </w:num>
  <w:num w:numId="10" w16cid:durableId="1937784458">
    <w:abstractNumId w:val="0"/>
  </w:num>
  <w:num w:numId="11" w16cid:durableId="1912813914">
    <w:abstractNumId w:val="17"/>
  </w:num>
  <w:num w:numId="12" w16cid:durableId="991563945">
    <w:abstractNumId w:val="11"/>
  </w:num>
  <w:num w:numId="13" w16cid:durableId="186021745">
    <w:abstractNumId w:val="19"/>
  </w:num>
  <w:num w:numId="14" w16cid:durableId="2143573914">
    <w:abstractNumId w:val="25"/>
  </w:num>
  <w:num w:numId="15" w16cid:durableId="829562987">
    <w:abstractNumId w:val="14"/>
  </w:num>
  <w:num w:numId="16" w16cid:durableId="2011784924">
    <w:abstractNumId w:val="23"/>
  </w:num>
  <w:num w:numId="17" w16cid:durableId="1573202864">
    <w:abstractNumId w:val="24"/>
  </w:num>
  <w:num w:numId="18" w16cid:durableId="243271238">
    <w:abstractNumId w:val="12"/>
  </w:num>
  <w:num w:numId="19" w16cid:durableId="970938222">
    <w:abstractNumId w:val="22"/>
  </w:num>
  <w:num w:numId="20" w16cid:durableId="1679383796">
    <w:abstractNumId w:val="16"/>
  </w:num>
  <w:num w:numId="21" w16cid:durableId="1530222803">
    <w:abstractNumId w:val="10"/>
  </w:num>
  <w:num w:numId="22" w16cid:durableId="890381585">
    <w:abstractNumId w:val="20"/>
  </w:num>
  <w:num w:numId="23" w16cid:durableId="733048711">
    <w:abstractNumId w:val="15"/>
  </w:num>
  <w:num w:numId="24" w16cid:durableId="1329014534">
    <w:abstractNumId w:val="26"/>
  </w:num>
  <w:num w:numId="25" w16cid:durableId="1959681543">
    <w:abstractNumId w:val="13"/>
  </w:num>
  <w:num w:numId="26" w16cid:durableId="1938706671">
    <w:abstractNumId w:val="18"/>
  </w:num>
  <w:num w:numId="27" w16cid:durableId="17941363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2"/>
    <w:rsid w:val="0006416B"/>
    <w:rsid w:val="00067246"/>
    <w:rsid w:val="00091382"/>
    <w:rsid w:val="000A07DA"/>
    <w:rsid w:val="000A2BFA"/>
    <w:rsid w:val="000A6CCF"/>
    <w:rsid w:val="000B0619"/>
    <w:rsid w:val="000B61CA"/>
    <w:rsid w:val="000E1D5D"/>
    <w:rsid w:val="000F118B"/>
    <w:rsid w:val="000F5D5E"/>
    <w:rsid w:val="000F7610"/>
    <w:rsid w:val="000F7B88"/>
    <w:rsid w:val="00114ED7"/>
    <w:rsid w:val="001300CA"/>
    <w:rsid w:val="00140B0E"/>
    <w:rsid w:val="00194AEC"/>
    <w:rsid w:val="00197AA0"/>
    <w:rsid w:val="001A5CA9"/>
    <w:rsid w:val="001B2AC1"/>
    <w:rsid w:val="001B403A"/>
    <w:rsid w:val="001C5FE0"/>
    <w:rsid w:val="001F4583"/>
    <w:rsid w:val="001F72DA"/>
    <w:rsid w:val="00204598"/>
    <w:rsid w:val="00217280"/>
    <w:rsid w:val="00217980"/>
    <w:rsid w:val="002411A5"/>
    <w:rsid w:val="00271662"/>
    <w:rsid w:val="0027404F"/>
    <w:rsid w:val="00277509"/>
    <w:rsid w:val="00290AAA"/>
    <w:rsid w:val="0029158F"/>
    <w:rsid w:val="00293B83"/>
    <w:rsid w:val="002B091C"/>
    <w:rsid w:val="002B599D"/>
    <w:rsid w:val="002C2CDD"/>
    <w:rsid w:val="002D45C6"/>
    <w:rsid w:val="002F03FA"/>
    <w:rsid w:val="00301A97"/>
    <w:rsid w:val="00313E86"/>
    <w:rsid w:val="00333CD3"/>
    <w:rsid w:val="00340365"/>
    <w:rsid w:val="00342B64"/>
    <w:rsid w:val="00364079"/>
    <w:rsid w:val="00367EC5"/>
    <w:rsid w:val="003A51F1"/>
    <w:rsid w:val="003C5528"/>
    <w:rsid w:val="003D03E5"/>
    <w:rsid w:val="003E11F1"/>
    <w:rsid w:val="003E762D"/>
    <w:rsid w:val="004077FB"/>
    <w:rsid w:val="004244FF"/>
    <w:rsid w:val="00424DD9"/>
    <w:rsid w:val="004305E4"/>
    <w:rsid w:val="0046104A"/>
    <w:rsid w:val="004717C5"/>
    <w:rsid w:val="004A24CC"/>
    <w:rsid w:val="004A68FA"/>
    <w:rsid w:val="004F2E2D"/>
    <w:rsid w:val="004F59C1"/>
    <w:rsid w:val="00523479"/>
    <w:rsid w:val="00525BAD"/>
    <w:rsid w:val="00531DC0"/>
    <w:rsid w:val="00543DB7"/>
    <w:rsid w:val="00563C0A"/>
    <w:rsid w:val="005729B0"/>
    <w:rsid w:val="00583E4F"/>
    <w:rsid w:val="005B695F"/>
    <w:rsid w:val="00627D5F"/>
    <w:rsid w:val="00632C5D"/>
    <w:rsid w:val="00641630"/>
    <w:rsid w:val="0065451F"/>
    <w:rsid w:val="00660080"/>
    <w:rsid w:val="0066612E"/>
    <w:rsid w:val="00676670"/>
    <w:rsid w:val="00684488"/>
    <w:rsid w:val="006A3CE7"/>
    <w:rsid w:val="006A4E2D"/>
    <w:rsid w:val="006A7746"/>
    <w:rsid w:val="006C4C50"/>
    <w:rsid w:val="006D76B1"/>
    <w:rsid w:val="00712992"/>
    <w:rsid w:val="00713050"/>
    <w:rsid w:val="0073421B"/>
    <w:rsid w:val="00741125"/>
    <w:rsid w:val="00746F7F"/>
    <w:rsid w:val="007569C1"/>
    <w:rsid w:val="00763832"/>
    <w:rsid w:val="00772919"/>
    <w:rsid w:val="00776363"/>
    <w:rsid w:val="007D2696"/>
    <w:rsid w:val="007D2FD2"/>
    <w:rsid w:val="007D406E"/>
    <w:rsid w:val="007D6458"/>
    <w:rsid w:val="007D7348"/>
    <w:rsid w:val="007E3B7F"/>
    <w:rsid w:val="00811117"/>
    <w:rsid w:val="00823C54"/>
    <w:rsid w:val="00831386"/>
    <w:rsid w:val="00841146"/>
    <w:rsid w:val="00880677"/>
    <w:rsid w:val="0088504C"/>
    <w:rsid w:val="0089382B"/>
    <w:rsid w:val="008A1907"/>
    <w:rsid w:val="008C6BCA"/>
    <w:rsid w:val="008C7B50"/>
    <w:rsid w:val="008E4B30"/>
    <w:rsid w:val="008F3087"/>
    <w:rsid w:val="008F30FC"/>
    <w:rsid w:val="00906BEE"/>
    <w:rsid w:val="009243E7"/>
    <w:rsid w:val="0094559C"/>
    <w:rsid w:val="009464FB"/>
    <w:rsid w:val="00985B4D"/>
    <w:rsid w:val="00985D58"/>
    <w:rsid w:val="009A0FB3"/>
    <w:rsid w:val="009B3C40"/>
    <w:rsid w:val="009C2816"/>
    <w:rsid w:val="009D3E9B"/>
    <w:rsid w:val="009E3511"/>
    <w:rsid w:val="009F39FC"/>
    <w:rsid w:val="009F7AD9"/>
    <w:rsid w:val="00A1248D"/>
    <w:rsid w:val="00A419AA"/>
    <w:rsid w:val="00A42540"/>
    <w:rsid w:val="00A50939"/>
    <w:rsid w:val="00A83413"/>
    <w:rsid w:val="00A83872"/>
    <w:rsid w:val="00A86B45"/>
    <w:rsid w:val="00AA4A34"/>
    <w:rsid w:val="00AA6A40"/>
    <w:rsid w:val="00AA75F6"/>
    <w:rsid w:val="00AB08CB"/>
    <w:rsid w:val="00AD00FD"/>
    <w:rsid w:val="00AE2B4C"/>
    <w:rsid w:val="00AF0A8E"/>
    <w:rsid w:val="00B27019"/>
    <w:rsid w:val="00B5664D"/>
    <w:rsid w:val="00B76A83"/>
    <w:rsid w:val="00B7797C"/>
    <w:rsid w:val="00B97E42"/>
    <w:rsid w:val="00BA5B40"/>
    <w:rsid w:val="00BD0206"/>
    <w:rsid w:val="00BF3432"/>
    <w:rsid w:val="00C07307"/>
    <w:rsid w:val="00C2098A"/>
    <w:rsid w:val="00C40FC1"/>
    <w:rsid w:val="00C451BD"/>
    <w:rsid w:val="00C4564C"/>
    <w:rsid w:val="00C5444A"/>
    <w:rsid w:val="00C612DA"/>
    <w:rsid w:val="00C62C50"/>
    <w:rsid w:val="00C7741E"/>
    <w:rsid w:val="00C86EA6"/>
    <w:rsid w:val="00C875AB"/>
    <w:rsid w:val="00C96E48"/>
    <w:rsid w:val="00CA3DF1"/>
    <w:rsid w:val="00CA4581"/>
    <w:rsid w:val="00CE18D5"/>
    <w:rsid w:val="00D012C5"/>
    <w:rsid w:val="00D04109"/>
    <w:rsid w:val="00D24F83"/>
    <w:rsid w:val="00D25BF3"/>
    <w:rsid w:val="00D35A7D"/>
    <w:rsid w:val="00D46C2F"/>
    <w:rsid w:val="00D5434F"/>
    <w:rsid w:val="00D97A41"/>
    <w:rsid w:val="00DD3CF6"/>
    <w:rsid w:val="00DD60B3"/>
    <w:rsid w:val="00DD6416"/>
    <w:rsid w:val="00DE0A1A"/>
    <w:rsid w:val="00DF4E0A"/>
    <w:rsid w:val="00E02DCD"/>
    <w:rsid w:val="00E12C60"/>
    <w:rsid w:val="00E21D93"/>
    <w:rsid w:val="00E22E87"/>
    <w:rsid w:val="00E57630"/>
    <w:rsid w:val="00E67073"/>
    <w:rsid w:val="00E86C2B"/>
    <w:rsid w:val="00E94DC6"/>
    <w:rsid w:val="00EB2D52"/>
    <w:rsid w:val="00ED169D"/>
    <w:rsid w:val="00EF7CC9"/>
    <w:rsid w:val="00F207C0"/>
    <w:rsid w:val="00F20AE5"/>
    <w:rsid w:val="00F318ED"/>
    <w:rsid w:val="00F47E97"/>
    <w:rsid w:val="00F57E42"/>
    <w:rsid w:val="00F645C7"/>
    <w:rsid w:val="00F67E10"/>
    <w:rsid w:val="00F7100D"/>
    <w:rsid w:val="00FB11DA"/>
    <w:rsid w:val="00FF4243"/>
    <w:rsid w:val="00FF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33626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normaltextrun">
    <w:name w:val="normaltextrun"/>
    <w:basedOn w:val="DefaultParagraphFont"/>
    <w:rsid w:val="009F39FC"/>
  </w:style>
  <w:style w:type="character" w:customStyle="1" w:styleId="eop">
    <w:name w:val="eop"/>
    <w:basedOn w:val="DefaultParagraphFont"/>
    <w:rsid w:val="009F39FC"/>
  </w:style>
  <w:style w:type="paragraph" w:customStyle="1" w:styleId="paragraph">
    <w:name w:val="paragraph"/>
    <w:basedOn w:val="Normal"/>
    <w:rsid w:val="00DE0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32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nguyen4820@gmail.com?subject=Hello%20Son%20Nguyen" TargetMode="External"/><Relationship Id="rId13" Type="http://schemas.openxmlformats.org/officeDocument/2006/relationships/hyperlink" Target="https://jtrigsby.itch.io/pandemoniu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oz4820.itch.io/brotherhoo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abi.balls.blockshooter&amp;hl=en_US&amp;gl=US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soz48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oz48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ng\OneDrive\QU\SP2022\495\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40D86BE0D84D0199D68932FBE96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27BB2-5650-41A8-A4A9-01EEE90238F6}"/>
      </w:docPartPr>
      <w:docPartBody>
        <w:p w:rsidR="00890611" w:rsidRDefault="00174F8E">
          <w:pPr>
            <w:pStyle w:val="C840D86BE0D84D0199D68932FBE96D47"/>
          </w:pPr>
          <w:r w:rsidRPr="00906BEE">
            <w:t>Skills</w:t>
          </w:r>
        </w:p>
      </w:docPartBody>
    </w:docPart>
    <w:docPart>
      <w:docPartPr>
        <w:name w:val="08CE962F9E8440DF904727BC78A79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6F6C9-FEF2-4F7C-8D71-875C32001509}"/>
      </w:docPartPr>
      <w:docPartBody>
        <w:p w:rsidR="00890611" w:rsidRDefault="00174F8E">
          <w:pPr>
            <w:pStyle w:val="08CE962F9E8440DF904727BC78A79812"/>
          </w:pPr>
          <w:r>
            <w:t>Your name</w:t>
          </w:r>
        </w:p>
      </w:docPartBody>
    </w:docPart>
    <w:docPart>
      <w:docPartPr>
        <w:name w:val="B2F4133C7C7A476DA6FBD982CC6A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AAFD8-48EC-4300-8429-4E87E0D5A366}"/>
      </w:docPartPr>
      <w:docPartBody>
        <w:p w:rsidR="00890611" w:rsidRDefault="00174F8E">
          <w:pPr>
            <w:pStyle w:val="B2F4133C7C7A476DA6FBD982CC6A65DF"/>
          </w:pPr>
          <w:r w:rsidRPr="007D6458">
            <w:t>Profession or Industry</w:t>
          </w:r>
        </w:p>
      </w:docPartBody>
    </w:docPart>
    <w:docPart>
      <w:docPartPr>
        <w:name w:val="FCE06E1594E74429A674596D3D892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6C631-88E9-46CA-813D-3D82C4F5B054}"/>
      </w:docPartPr>
      <w:docPartBody>
        <w:p w:rsidR="00890611" w:rsidRDefault="00174F8E">
          <w:pPr>
            <w:pStyle w:val="FCE06E1594E74429A674596D3D8926BD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8E"/>
    <w:rsid w:val="00174F8E"/>
    <w:rsid w:val="0044436A"/>
    <w:rsid w:val="00830ECF"/>
    <w:rsid w:val="00890611"/>
    <w:rsid w:val="00B41399"/>
    <w:rsid w:val="00CA46C6"/>
    <w:rsid w:val="00D0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40D86BE0D84D0199D68932FBE96D47">
    <w:name w:val="C840D86BE0D84D0199D68932FBE96D47"/>
  </w:style>
  <w:style w:type="paragraph" w:customStyle="1" w:styleId="08CE962F9E8440DF904727BC78A79812">
    <w:name w:val="08CE962F9E8440DF904727BC78A79812"/>
  </w:style>
  <w:style w:type="paragraph" w:customStyle="1" w:styleId="B2F4133C7C7A476DA6FBD982CC6A65DF">
    <w:name w:val="B2F4133C7C7A476DA6FBD982CC6A65DF"/>
  </w:style>
  <w:style w:type="paragraph" w:customStyle="1" w:styleId="FCE06E1594E74429A674596D3D8926BD">
    <w:name w:val="FCE06E1594E74429A674596D3D8926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tf16392716_win32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Game Designer</dc:subject>
  <dc:creator/>
  <cp:keywords/>
  <dc:description/>
  <cp:lastModifiedBy/>
  <cp:revision>1</cp:revision>
  <dcterms:created xsi:type="dcterms:W3CDTF">2022-02-07T21:48:00Z</dcterms:created>
  <dcterms:modified xsi:type="dcterms:W3CDTF">2022-05-03T17:48:00Z</dcterms:modified>
</cp:coreProperties>
</file>